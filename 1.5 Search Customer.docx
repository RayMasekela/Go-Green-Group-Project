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2D70A2" w:rsidP="0011650F">
            <w:pPr>
              <w:rPr>
                <w:b/>
              </w:rPr>
            </w:pPr>
            <w:r>
              <w:rPr>
                <w:b/>
              </w:rPr>
              <w:t>Search Customer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663856" w:rsidP="0011650F">
            <w:pPr>
              <w:rPr>
                <w:b/>
              </w:rPr>
            </w:pPr>
            <w:r>
              <w:rPr>
                <w:b/>
              </w:rPr>
              <w:t>1.</w:t>
            </w:r>
            <w:r w:rsidR="002D70A2">
              <w:rPr>
                <w:b/>
              </w:rPr>
              <w:t>5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2D70A2">
              <w:rPr>
                <w:color w:val="auto"/>
              </w:rPr>
              <w:t>clerk searches for an existing customer in the database.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2D70A2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 details need to be searched.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2D70A2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Customer details need to be searched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E15256">
              <w:rPr>
                <w:color w:val="auto"/>
              </w:rPr>
              <w:t>registered</w:t>
            </w:r>
            <w:r>
              <w:rPr>
                <w:color w:val="auto"/>
              </w:rPr>
              <w:t xml:space="preserve"> customer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2D70A2">
              <w:rPr>
                <w:color w:val="auto"/>
              </w:rPr>
              <w:t>searches database for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2D70A2">
              <w:rPr>
                <w:color w:val="auto"/>
              </w:rPr>
              <w:t>customer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Customer </w:t>
            </w:r>
            <w:r w:rsidR="00E15256">
              <w:rPr>
                <w:color w:val="auto"/>
              </w:rPr>
              <w:t xml:space="preserve">doesn’t exist. </w:t>
            </w:r>
            <w:r w:rsidR="002D70A2">
              <w:rPr>
                <w:color w:val="auto"/>
              </w:rPr>
              <w:t>Invoke use case 1.3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ALT Step 6: Display error message</w:t>
            </w:r>
            <w:r w:rsidR="00E15256">
              <w:rPr>
                <w:color w:val="auto"/>
              </w:rPr>
              <w:t>. Return to step 2.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9827B4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Customer </w:t>
            </w:r>
            <w:r w:rsidR="002D70A2">
              <w:rPr>
                <w:color w:val="auto"/>
              </w:rPr>
              <w:t>details are displayed successfully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24E0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Customer</w:t>
            </w:r>
            <w:r w:rsidR="002D70A2">
              <w:rPr>
                <w:color w:val="auto"/>
              </w:rPr>
              <w:t>s details search is successful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2D70A2">
              <w:rPr>
                <w:color w:val="auto"/>
              </w:rPr>
              <w:t>searching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0B62" w:rsidRDefault="00F10B62" w:rsidP="00757D48">
      <w:pPr>
        <w:spacing w:before="0" w:after="0"/>
      </w:pPr>
      <w:r>
        <w:separator/>
      </w:r>
    </w:p>
  </w:endnote>
  <w:endnote w:type="continuationSeparator" w:id="0">
    <w:p w:rsidR="00F10B62" w:rsidRDefault="00F10B62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0B62" w:rsidRDefault="00F10B62" w:rsidP="00757D48">
      <w:pPr>
        <w:spacing w:before="0" w:after="0"/>
      </w:pPr>
      <w:r>
        <w:separator/>
      </w:r>
    </w:p>
  </w:footnote>
  <w:footnote w:type="continuationSeparator" w:id="0">
    <w:p w:rsidR="00F10B62" w:rsidRDefault="00F10B62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351DC2"/>
    <w:rsid w:val="00354CFE"/>
    <w:rsid w:val="00356A2B"/>
    <w:rsid w:val="00381A04"/>
    <w:rsid w:val="003842E4"/>
    <w:rsid w:val="00392765"/>
    <w:rsid w:val="003A358D"/>
    <w:rsid w:val="003C256B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F376D"/>
    <w:rsid w:val="00816ED4"/>
    <w:rsid w:val="00851793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10B62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2020-08-24T15:42:00Z</dcterms:created>
  <dcterms:modified xsi:type="dcterms:W3CDTF">2020-08-24T15:49:00Z</dcterms:modified>
</cp:coreProperties>
</file>