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8B74E0" w:rsidP="0011650F">
            <w:pPr>
              <w:rPr>
                <w:b/>
              </w:rPr>
            </w:pPr>
            <w:r>
              <w:rPr>
                <w:b/>
              </w:rPr>
              <w:t xml:space="preserve">Capture </w:t>
            </w:r>
            <w:r w:rsidR="00B31BD0">
              <w:rPr>
                <w:b/>
              </w:rPr>
              <w:t>Recycler</w:t>
            </w:r>
            <w:r>
              <w:rPr>
                <w:b/>
              </w:rPr>
              <w:t xml:space="preserve"> Details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7D66F6" w:rsidP="0011650F">
            <w:pPr>
              <w:rPr>
                <w:b/>
              </w:rPr>
            </w:pPr>
            <w:r>
              <w:rPr>
                <w:b/>
              </w:rPr>
              <w:t>2.</w:t>
            </w:r>
            <w:r w:rsidR="008B74E0">
              <w:rPr>
                <w:b/>
              </w:rPr>
              <w:t>3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Customer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2D70A2">
              <w:rPr>
                <w:color w:val="auto"/>
              </w:rPr>
              <w:t xml:space="preserve">clerk </w:t>
            </w:r>
            <w:r w:rsidR="008B74E0">
              <w:rPr>
                <w:color w:val="auto"/>
              </w:rPr>
              <w:t>captures</w:t>
            </w:r>
            <w:r w:rsidR="00B31BD0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8B74E0">
              <w:rPr>
                <w:color w:val="auto"/>
              </w:rPr>
              <w:t xml:space="preserve"> details</w:t>
            </w:r>
            <w:r w:rsidR="007D66F6">
              <w:rPr>
                <w:color w:val="auto"/>
              </w:rPr>
              <w:t xml:space="preserve">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A new recycler needs to be</w:t>
            </w:r>
            <w:r w:rsidR="008B74E0">
              <w:rPr>
                <w:color w:val="auto"/>
              </w:rPr>
              <w:t xml:space="preserve"> captured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7D66F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A new recycler needs to be </w:t>
            </w:r>
            <w:r w:rsidR="008B74E0">
              <w:rPr>
                <w:color w:val="auto"/>
              </w:rPr>
              <w:t>captured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7D66F6">
              <w:rPr>
                <w:color w:val="auto"/>
              </w:rPr>
              <w:t>new recycler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B74E0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7D66F6">
              <w:rPr>
                <w:color w:val="auto"/>
              </w:rPr>
              <w:t>recycler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8B74E0">
              <w:rPr>
                <w:color w:val="auto"/>
              </w:rPr>
              <w:t>captures</w:t>
            </w:r>
            <w:r w:rsidR="00B31BD0">
              <w:rPr>
                <w:color w:val="auto"/>
              </w:rPr>
              <w:t xml:space="preserve"> new recycler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E152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displays </w:t>
            </w:r>
            <w:r w:rsidR="007D66F6">
              <w:rPr>
                <w:color w:val="auto"/>
              </w:rPr>
              <w:t xml:space="preserve">successful </w:t>
            </w:r>
            <w:r w:rsidR="00B31BD0">
              <w:rPr>
                <w:color w:val="auto"/>
              </w:rPr>
              <w:t>registration</w:t>
            </w:r>
            <w:r w:rsidR="007D66F6">
              <w:rPr>
                <w:color w:val="auto"/>
              </w:rPr>
              <w:t xml:space="preserve"> notification</w:t>
            </w:r>
            <w:r w:rsidR="004654B9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7D66F6">
              <w:rPr>
                <w:color w:val="auto"/>
              </w:rPr>
              <w:t>Recycler</w:t>
            </w:r>
            <w:r>
              <w:rPr>
                <w:color w:val="auto"/>
              </w:rPr>
              <w:t xml:space="preserve"> </w:t>
            </w:r>
            <w:r w:rsidR="008B74E0">
              <w:rPr>
                <w:color w:val="auto"/>
              </w:rPr>
              <w:t>details already captured</w:t>
            </w:r>
            <w:r w:rsidR="00E15256">
              <w:rPr>
                <w:color w:val="auto"/>
              </w:rPr>
              <w:t xml:space="preserve">. </w:t>
            </w:r>
            <w:r w:rsidR="002D70A2">
              <w:rPr>
                <w:color w:val="auto"/>
              </w:rPr>
              <w:t>Invoke u</w:t>
            </w:r>
            <w:r w:rsidR="007D66F6">
              <w:rPr>
                <w:color w:val="auto"/>
              </w:rPr>
              <w:t>se case 2.5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663856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7D66F6">
              <w:rPr>
                <w:color w:val="auto"/>
              </w:rPr>
              <w:t>8</w:t>
            </w:r>
            <w:r>
              <w:rPr>
                <w:color w:val="auto"/>
              </w:rPr>
              <w:t>: Display error message</w:t>
            </w:r>
            <w:r w:rsidR="00E15256">
              <w:rPr>
                <w:color w:val="auto"/>
              </w:rPr>
              <w:t>. Return to step 2.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7D66F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New recycler </w:t>
            </w:r>
            <w:r w:rsidR="008B74E0">
              <w:rPr>
                <w:color w:val="auto"/>
              </w:rPr>
              <w:t>details are captured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7D66F6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New recycler</w:t>
            </w:r>
            <w:r w:rsidR="008B74E0">
              <w:rPr>
                <w:color w:val="auto"/>
              </w:rPr>
              <w:t xml:space="preserve"> info is captured</w:t>
            </w:r>
            <w:r w:rsidR="00B31BD0">
              <w:rPr>
                <w:color w:val="auto"/>
              </w:rPr>
              <w:t xml:space="preserve"> successfully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 </w:t>
            </w:r>
            <w:r w:rsidR="008B74E0">
              <w:rPr>
                <w:color w:val="auto"/>
              </w:rPr>
              <w:t>capturing recycler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4436" w:rsidRDefault="00474436" w:rsidP="00757D48">
      <w:pPr>
        <w:spacing w:before="0" w:after="0"/>
      </w:pPr>
      <w:r>
        <w:separator/>
      </w:r>
    </w:p>
  </w:endnote>
  <w:endnote w:type="continuationSeparator" w:id="0">
    <w:p w:rsidR="00474436" w:rsidRDefault="00474436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4436" w:rsidRDefault="00474436" w:rsidP="00757D48">
      <w:pPr>
        <w:spacing w:before="0" w:after="0"/>
      </w:pPr>
      <w:r>
        <w:separator/>
      </w:r>
    </w:p>
  </w:footnote>
  <w:footnote w:type="continuationSeparator" w:id="0">
    <w:p w:rsidR="00474436" w:rsidRDefault="00474436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46999"/>
    <w:rsid w:val="0008205C"/>
    <w:rsid w:val="000B2FFB"/>
    <w:rsid w:val="0011650F"/>
    <w:rsid w:val="0014249C"/>
    <w:rsid w:val="001632AC"/>
    <w:rsid w:val="00166FD1"/>
    <w:rsid w:val="00174E5D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92765"/>
    <w:rsid w:val="003A358D"/>
    <w:rsid w:val="003C256B"/>
    <w:rsid w:val="004654B9"/>
    <w:rsid w:val="0047086E"/>
    <w:rsid w:val="00474436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D24E0"/>
    <w:rsid w:val="007D66F6"/>
    <w:rsid w:val="007F376D"/>
    <w:rsid w:val="00816ED4"/>
    <w:rsid w:val="00851793"/>
    <w:rsid w:val="00864285"/>
    <w:rsid w:val="00871B86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47917"/>
    <w:rsid w:val="00D549B5"/>
    <w:rsid w:val="00D953D1"/>
    <w:rsid w:val="00D97934"/>
    <w:rsid w:val="00E15256"/>
    <w:rsid w:val="00E25F1D"/>
    <w:rsid w:val="00E261F2"/>
    <w:rsid w:val="00E430AA"/>
    <w:rsid w:val="00E75369"/>
    <w:rsid w:val="00E771D2"/>
    <w:rsid w:val="00EA4A7F"/>
    <w:rsid w:val="00EA69EA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11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2020-08-24T17:59:00Z</dcterms:created>
  <dcterms:modified xsi:type="dcterms:W3CDTF">2020-08-24T18:04:00Z</dcterms:modified>
</cp:coreProperties>
</file>