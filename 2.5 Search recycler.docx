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9F6FDB" w:rsidP="0011650F">
            <w:pPr>
              <w:rPr>
                <w:b/>
              </w:rPr>
            </w:pPr>
            <w:r>
              <w:rPr>
                <w:b/>
              </w:rPr>
              <w:t>Search Recycler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</w:t>
            </w:r>
            <w:r w:rsidR="009F6FDB">
              <w:rPr>
                <w:b/>
              </w:rPr>
              <w:t>5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9F6FDB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Recycler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9F6FDB">
              <w:rPr>
                <w:color w:val="auto"/>
              </w:rPr>
              <w:t>clerk searches for an existing recycler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</w:t>
            </w:r>
            <w:r w:rsidR="009F6FDB">
              <w:rPr>
                <w:color w:val="auto"/>
              </w:rPr>
              <w:t>recycler needs to be searched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D33CAB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Recycler </w:t>
            </w:r>
            <w:r w:rsidR="009F6FDB">
              <w:rPr>
                <w:color w:val="auto"/>
              </w:rPr>
              <w:t>details need to be searched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B74E0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9F6FDB">
              <w:rPr>
                <w:color w:val="auto"/>
              </w:rPr>
              <w:t>searches for</w:t>
            </w:r>
            <w:r w:rsidR="00D33CAB">
              <w:rPr>
                <w:color w:val="auto"/>
              </w:rPr>
              <w:t xml:space="preserve"> recycler</w:t>
            </w:r>
            <w:r w:rsidR="009F6FDB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D33CAB">
              <w:rPr>
                <w:color w:val="auto"/>
              </w:rPr>
              <w:t>recycler details</w:t>
            </w:r>
            <w:r w:rsidR="004654B9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9F6FDB">
              <w:rPr>
                <w:color w:val="auto"/>
              </w:rPr>
              <w:t>not found</w:t>
            </w:r>
            <w:r w:rsidR="00E15256">
              <w:rPr>
                <w:color w:val="auto"/>
              </w:rPr>
              <w:t xml:space="preserve">. </w:t>
            </w:r>
            <w:r w:rsidR="009F6FDB">
              <w:rPr>
                <w:color w:val="auto"/>
              </w:rPr>
              <w:t>Return to step 2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AE6834" w:rsidP="00AE6834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F6FDB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Recycler details are retrieved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D33CAB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Recycler details are successfully </w:t>
            </w:r>
            <w:r w:rsidR="009F6FDB">
              <w:rPr>
                <w:color w:val="auto"/>
              </w:rPr>
              <w:t>searched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9F6FDB">
              <w:rPr>
                <w:color w:val="auto"/>
              </w:rPr>
              <w:t xml:space="preserve">searching </w:t>
            </w:r>
            <w:r w:rsidR="008B74E0">
              <w:rPr>
                <w:color w:val="auto"/>
              </w:rPr>
              <w:t>recycler</w:t>
            </w:r>
            <w:r w:rsidR="00D33CAB"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>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489E" w:rsidRDefault="00F5489E" w:rsidP="00757D48">
      <w:pPr>
        <w:spacing w:before="0" w:after="0"/>
      </w:pPr>
      <w:r>
        <w:separator/>
      </w:r>
    </w:p>
  </w:endnote>
  <w:endnote w:type="continuationSeparator" w:id="0">
    <w:p w:rsidR="00F5489E" w:rsidRDefault="00F5489E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489E" w:rsidRDefault="00F5489E" w:rsidP="00757D48">
      <w:pPr>
        <w:spacing w:before="0" w:after="0"/>
      </w:pPr>
      <w:r>
        <w:separator/>
      </w:r>
    </w:p>
  </w:footnote>
  <w:footnote w:type="continuationSeparator" w:id="0">
    <w:p w:rsidR="00F5489E" w:rsidRDefault="00F5489E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85FA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D66F6"/>
    <w:rsid w:val="007F376D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9F6FDB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33CAB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5489E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2020-08-24T18:29:00Z</dcterms:created>
  <dcterms:modified xsi:type="dcterms:W3CDTF">2020-08-24T18:33:00Z</dcterms:modified>
</cp:coreProperties>
</file>