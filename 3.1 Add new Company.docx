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811343" w:rsidP="0011650F">
            <w:pPr>
              <w:rPr>
                <w:b/>
              </w:rPr>
            </w:pPr>
            <w:r>
              <w:rPr>
                <w:b/>
              </w:rPr>
              <w:t>Add new Company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811343" w:rsidP="0011650F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811343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9F6FDB">
              <w:rPr>
                <w:color w:val="auto"/>
              </w:rPr>
              <w:t xml:space="preserve">clerk </w:t>
            </w:r>
            <w:r w:rsidR="00811343">
              <w:rPr>
                <w:color w:val="auto"/>
              </w:rPr>
              <w:t>adds a new company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</w:t>
            </w:r>
            <w:r w:rsidR="00811343">
              <w:rPr>
                <w:color w:val="auto"/>
              </w:rPr>
              <w:t>new company needs to be added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811343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New company needs to be added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811343">
              <w:rPr>
                <w:color w:val="auto"/>
              </w:rPr>
              <w:t>company</w:t>
            </w:r>
            <w:r w:rsidR="007D66F6">
              <w:rPr>
                <w:color w:val="auto"/>
              </w:rPr>
              <w:t xml:space="preserve">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Clerk requests </w:t>
            </w:r>
            <w:r w:rsidR="00811343">
              <w:rPr>
                <w:color w:val="auto"/>
              </w:rPr>
              <w:t>company</w:t>
            </w:r>
            <w:r>
              <w:rPr>
                <w:color w:val="auto"/>
              </w:rPr>
              <w:t xml:space="preserve">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811343">
              <w:rPr>
                <w:color w:val="auto"/>
              </w:rPr>
              <w:t>company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811343">
              <w:rPr>
                <w:color w:val="auto"/>
              </w:rPr>
              <w:t>stores</w:t>
            </w:r>
            <w:r w:rsidR="009F6FDB">
              <w:rPr>
                <w:color w:val="auto"/>
              </w:rPr>
              <w:t xml:space="preserve"> for</w:t>
            </w:r>
            <w:r w:rsidR="00D33CAB">
              <w:rPr>
                <w:color w:val="auto"/>
              </w:rPr>
              <w:t xml:space="preserve"> recycler</w:t>
            </w:r>
            <w:r w:rsidR="009F6FDB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811343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successful notification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811343">
              <w:rPr>
                <w:color w:val="auto"/>
              </w:rPr>
              <w:t>Company already exists</w:t>
            </w:r>
            <w:r w:rsidR="00E15256">
              <w:rPr>
                <w:color w:val="auto"/>
              </w:rPr>
              <w:t xml:space="preserve">. </w:t>
            </w:r>
            <w:r w:rsidR="009F6FDB">
              <w:rPr>
                <w:color w:val="auto"/>
              </w:rPr>
              <w:t>Return to step 2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7B171E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811343">
              <w:rPr>
                <w:color w:val="auto"/>
              </w:rPr>
              <w:t>8</w:t>
            </w:r>
            <w:r>
              <w:rPr>
                <w:color w:val="auto"/>
              </w:rPr>
              <w:t>: System displays unsuccessful notification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811343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New Company is added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811343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Company </w:t>
            </w:r>
            <w:r w:rsidR="00D33CAB">
              <w:rPr>
                <w:color w:val="auto"/>
              </w:rPr>
              <w:t xml:space="preserve">details are successfully </w:t>
            </w:r>
            <w:r>
              <w:rPr>
                <w:color w:val="auto"/>
              </w:rPr>
              <w:t>added</w:t>
            </w:r>
            <w:r w:rsidR="007D66F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</w:t>
            </w:r>
            <w:r w:rsidR="00811343">
              <w:rPr>
                <w:color w:val="auto"/>
              </w:rPr>
              <w:t xml:space="preserve"> adding new company</w:t>
            </w:r>
            <w:r w:rsidR="00D33CAB">
              <w:rPr>
                <w:color w:val="auto"/>
              </w:rPr>
              <w:t xml:space="preserve"> </w:t>
            </w:r>
            <w:r w:rsidR="008B74E0">
              <w:rPr>
                <w:color w:val="auto"/>
              </w:rPr>
              <w:t>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1CC4" w:rsidRDefault="00BF1CC4" w:rsidP="00757D48">
      <w:pPr>
        <w:spacing w:before="0" w:after="0"/>
      </w:pPr>
      <w:r>
        <w:separator/>
      </w:r>
    </w:p>
  </w:endnote>
  <w:endnote w:type="continuationSeparator" w:id="0">
    <w:p w:rsidR="00BF1CC4" w:rsidRDefault="00BF1CC4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1CC4" w:rsidRDefault="00BF1CC4" w:rsidP="00757D48">
      <w:pPr>
        <w:spacing w:before="0" w:after="0"/>
      </w:pPr>
      <w:r>
        <w:separator/>
      </w:r>
    </w:p>
  </w:footnote>
  <w:footnote w:type="continuationSeparator" w:id="0">
    <w:p w:rsidR="00BF1CC4" w:rsidRDefault="00BF1CC4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350B7"/>
    <w:rsid w:val="00046999"/>
    <w:rsid w:val="0008205C"/>
    <w:rsid w:val="000B2FFB"/>
    <w:rsid w:val="0011650F"/>
    <w:rsid w:val="0014249C"/>
    <w:rsid w:val="001632AC"/>
    <w:rsid w:val="00166FD1"/>
    <w:rsid w:val="00174E5D"/>
    <w:rsid w:val="00205F9A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85FA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B171E"/>
    <w:rsid w:val="007D24E0"/>
    <w:rsid w:val="007D66F6"/>
    <w:rsid w:val="007F376D"/>
    <w:rsid w:val="00811343"/>
    <w:rsid w:val="00816ED4"/>
    <w:rsid w:val="00851793"/>
    <w:rsid w:val="00864285"/>
    <w:rsid w:val="00871B86"/>
    <w:rsid w:val="008A29EB"/>
    <w:rsid w:val="008A44DF"/>
    <w:rsid w:val="008B74E0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9E3DA5"/>
    <w:rsid w:val="009F6FDB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97F"/>
    <w:rsid w:val="00B85EDA"/>
    <w:rsid w:val="00B907F5"/>
    <w:rsid w:val="00B97519"/>
    <w:rsid w:val="00BA0B67"/>
    <w:rsid w:val="00BD1E3E"/>
    <w:rsid w:val="00BF1CC4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33CAB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663A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2020-08-24T18:39:00Z</dcterms:created>
  <dcterms:modified xsi:type="dcterms:W3CDTF">2020-08-24T18:43:00Z</dcterms:modified>
</cp:coreProperties>
</file>