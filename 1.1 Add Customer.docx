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663856" w:rsidP="0011650F">
            <w:pPr>
              <w:rPr>
                <w:b/>
              </w:rPr>
            </w:pPr>
            <w:r>
              <w:rPr>
                <w:b/>
              </w:rPr>
              <w:t>Add New Customer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In this use case the clerk adds a new customer into the system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New customer wants to be added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New customer wants to be added.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prompts new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adds new customer into Customer Data Store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a 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ALT Step 4: Customer already exists. Invoke use case 1.5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6: Display error message 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New customer is successfully added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Customer is now entered in the database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00FC" w:rsidRDefault="00CB00FC" w:rsidP="00757D48">
      <w:pPr>
        <w:spacing w:before="0" w:after="0"/>
      </w:pPr>
      <w:r>
        <w:separator/>
      </w:r>
    </w:p>
  </w:endnote>
  <w:endnote w:type="continuationSeparator" w:id="0">
    <w:p w:rsidR="00CB00FC" w:rsidRDefault="00CB00FC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00FC" w:rsidRDefault="00CB00FC" w:rsidP="00757D48">
      <w:pPr>
        <w:spacing w:before="0" w:after="0"/>
      </w:pPr>
      <w:r>
        <w:separator/>
      </w:r>
    </w:p>
  </w:footnote>
  <w:footnote w:type="continuationSeparator" w:id="0">
    <w:p w:rsidR="00CB00FC" w:rsidRDefault="00CB00FC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25E61"/>
    <w:rsid w:val="00233B19"/>
    <w:rsid w:val="00234707"/>
    <w:rsid w:val="00237214"/>
    <w:rsid w:val="0025381F"/>
    <w:rsid w:val="002D14D2"/>
    <w:rsid w:val="00351DC2"/>
    <w:rsid w:val="00354CFE"/>
    <w:rsid w:val="00356A2B"/>
    <w:rsid w:val="00381A04"/>
    <w:rsid w:val="003842E4"/>
    <w:rsid w:val="00392765"/>
    <w:rsid w:val="003A358D"/>
    <w:rsid w:val="003C256B"/>
    <w:rsid w:val="0047086E"/>
    <w:rsid w:val="004A3424"/>
    <w:rsid w:val="004B513E"/>
    <w:rsid w:val="004E2F93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A04E0"/>
    <w:rsid w:val="009D50E4"/>
    <w:rsid w:val="009E2B2F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B00FC"/>
    <w:rsid w:val="00CC147F"/>
    <w:rsid w:val="00CD31F0"/>
    <w:rsid w:val="00CF686C"/>
    <w:rsid w:val="00D47917"/>
    <w:rsid w:val="00D549B5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37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2</cp:revision>
  <cp:lastPrinted>2019-03-29T20:45:00Z</cp:lastPrinted>
  <dcterms:created xsi:type="dcterms:W3CDTF">2020-08-24T13:55:00Z</dcterms:created>
  <dcterms:modified xsi:type="dcterms:W3CDTF">2020-08-24T14:32:00Z</dcterms:modified>
</cp:coreProperties>
</file>