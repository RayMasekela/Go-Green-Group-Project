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7B171E" w:rsidP="0011650F">
            <w:pPr>
              <w:rPr>
                <w:b/>
              </w:rPr>
            </w:pPr>
            <w:r>
              <w:rPr>
                <w:b/>
              </w:rPr>
              <w:t>Update</w:t>
            </w:r>
            <w:r w:rsidR="009F6FDB">
              <w:rPr>
                <w:b/>
              </w:rPr>
              <w:t xml:space="preserve"> Recycler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7D66F6" w:rsidP="0011650F">
            <w:pPr>
              <w:rPr>
                <w:b/>
              </w:rPr>
            </w:pPr>
            <w:r>
              <w:rPr>
                <w:b/>
              </w:rPr>
              <w:t>2.</w:t>
            </w:r>
            <w:r w:rsidR="007B171E">
              <w:rPr>
                <w:b/>
              </w:rPr>
              <w:t>6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9F6FDB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Recycler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9F6FDB">
              <w:rPr>
                <w:color w:val="auto"/>
              </w:rPr>
              <w:t xml:space="preserve">clerk </w:t>
            </w:r>
            <w:r w:rsidR="007B171E">
              <w:rPr>
                <w:color w:val="auto"/>
              </w:rPr>
              <w:t>updates an</w:t>
            </w:r>
            <w:r w:rsidR="009F6FDB">
              <w:rPr>
                <w:color w:val="auto"/>
              </w:rPr>
              <w:t xml:space="preserve"> existing recycler</w:t>
            </w:r>
            <w:r w:rsidR="007B171E">
              <w:rPr>
                <w:color w:val="auto"/>
              </w:rPr>
              <w:t>’s info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 </w:t>
            </w:r>
            <w:r w:rsidR="009F6FDB">
              <w:rPr>
                <w:color w:val="auto"/>
              </w:rPr>
              <w:t xml:space="preserve">recycler needs to be </w:t>
            </w:r>
            <w:r w:rsidR="007B171E">
              <w:rPr>
                <w:color w:val="auto"/>
              </w:rPr>
              <w:t>updated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D33CAB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Recycler </w:t>
            </w:r>
            <w:r w:rsidR="009F6FDB">
              <w:rPr>
                <w:color w:val="auto"/>
              </w:rPr>
              <w:t xml:space="preserve">details need to be </w:t>
            </w:r>
            <w:r w:rsidR="007B171E">
              <w:rPr>
                <w:color w:val="auto"/>
              </w:rPr>
              <w:t>updated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7D66F6">
              <w:rPr>
                <w:color w:val="auto"/>
              </w:rPr>
              <w:t>recycler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Clerk requests </w:t>
            </w:r>
            <w:r w:rsidR="008B74E0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>recycler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9F6FDB">
              <w:rPr>
                <w:color w:val="auto"/>
              </w:rPr>
              <w:t>searches for</w:t>
            </w:r>
            <w:r w:rsidR="00D33CAB">
              <w:rPr>
                <w:color w:val="auto"/>
              </w:rPr>
              <w:t xml:space="preserve"> recycler</w:t>
            </w:r>
            <w:r w:rsidR="009F6FDB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</w:t>
            </w:r>
            <w:r w:rsidR="00D33CAB">
              <w:rPr>
                <w:color w:val="auto"/>
              </w:rPr>
              <w:t>recycler details</w:t>
            </w:r>
            <w:r w:rsidR="007B171E">
              <w:rPr>
                <w:color w:val="auto"/>
              </w:rPr>
              <w:t xml:space="preserve"> and prompts for changes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7B171E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enters new details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7B171E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updates data store info</w:t>
            </w: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7B171E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displays successful notification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7D66F6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</w:t>
            </w:r>
            <w:r w:rsidR="009F6FDB">
              <w:rPr>
                <w:color w:val="auto"/>
              </w:rPr>
              <w:t>not found</w:t>
            </w:r>
            <w:r w:rsidR="00E15256">
              <w:rPr>
                <w:color w:val="auto"/>
              </w:rPr>
              <w:t xml:space="preserve">. </w:t>
            </w:r>
            <w:r w:rsidR="009F6FDB">
              <w:rPr>
                <w:color w:val="auto"/>
              </w:rPr>
              <w:t>Return to step 2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7B171E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ALT Step 12: System displays unsuccessful notification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9F6FDB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Recycler details are </w:t>
            </w:r>
            <w:r w:rsidR="007B171E">
              <w:rPr>
                <w:color w:val="auto"/>
              </w:rPr>
              <w:t>updated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D33CAB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Recycler details are successfully </w:t>
            </w:r>
            <w:r w:rsidR="007B171E">
              <w:rPr>
                <w:color w:val="auto"/>
              </w:rPr>
              <w:t>updated</w:t>
            </w:r>
            <w:r w:rsidR="007D66F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7B171E">
              <w:rPr>
                <w:color w:val="auto"/>
              </w:rPr>
              <w:t>updating</w:t>
            </w:r>
            <w:r w:rsidR="009F6FDB">
              <w:rPr>
                <w:color w:val="auto"/>
              </w:rPr>
              <w:t xml:space="preserve"> </w:t>
            </w:r>
            <w:r w:rsidR="008B74E0">
              <w:rPr>
                <w:color w:val="auto"/>
              </w:rPr>
              <w:t>recycler</w:t>
            </w:r>
            <w:r w:rsidR="00D33CAB">
              <w:rPr>
                <w:color w:val="auto"/>
              </w:rPr>
              <w:t xml:space="preserve"> </w:t>
            </w:r>
            <w:r w:rsidR="008B74E0">
              <w:rPr>
                <w:color w:val="auto"/>
              </w:rPr>
              <w:t>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33D4" w:rsidRDefault="00CC33D4" w:rsidP="00757D48">
      <w:pPr>
        <w:spacing w:before="0" w:after="0"/>
      </w:pPr>
      <w:r>
        <w:separator/>
      </w:r>
    </w:p>
  </w:endnote>
  <w:endnote w:type="continuationSeparator" w:id="0">
    <w:p w:rsidR="00CC33D4" w:rsidRDefault="00CC33D4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33D4" w:rsidRDefault="00CC33D4" w:rsidP="00757D48">
      <w:pPr>
        <w:spacing w:before="0" w:after="0"/>
      </w:pPr>
      <w:r>
        <w:separator/>
      </w:r>
    </w:p>
  </w:footnote>
  <w:footnote w:type="continuationSeparator" w:id="0">
    <w:p w:rsidR="00CC33D4" w:rsidRDefault="00CC33D4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350B7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85FA4"/>
    <w:rsid w:val="00392765"/>
    <w:rsid w:val="003A358D"/>
    <w:rsid w:val="003C256B"/>
    <w:rsid w:val="004654B9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B171E"/>
    <w:rsid w:val="007D24E0"/>
    <w:rsid w:val="007D66F6"/>
    <w:rsid w:val="007F376D"/>
    <w:rsid w:val="00816ED4"/>
    <w:rsid w:val="00851793"/>
    <w:rsid w:val="00864285"/>
    <w:rsid w:val="00871B86"/>
    <w:rsid w:val="008A29EB"/>
    <w:rsid w:val="008A44DF"/>
    <w:rsid w:val="008B74E0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9E3DA5"/>
    <w:rsid w:val="009F6FDB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1BD0"/>
    <w:rsid w:val="00B3489C"/>
    <w:rsid w:val="00B378CF"/>
    <w:rsid w:val="00B40A8E"/>
    <w:rsid w:val="00B44DE1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C33D4"/>
    <w:rsid w:val="00CD31F0"/>
    <w:rsid w:val="00CF686C"/>
    <w:rsid w:val="00D33CAB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663A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2020-08-24T18:34:00Z</dcterms:created>
  <dcterms:modified xsi:type="dcterms:W3CDTF">2020-08-24T18:38:00Z</dcterms:modified>
</cp:coreProperties>
</file>