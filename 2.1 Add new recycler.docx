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7D66F6" w:rsidP="0011650F">
            <w:pPr>
              <w:rPr>
                <w:b/>
              </w:rPr>
            </w:pPr>
            <w:r>
              <w:rPr>
                <w:b/>
              </w:rPr>
              <w:t>Add new Recycler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7D66F6" w:rsidP="0011650F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2D70A2">
              <w:rPr>
                <w:color w:val="auto"/>
              </w:rPr>
              <w:t xml:space="preserve">clerk </w:t>
            </w:r>
            <w:r w:rsidR="007D66F6">
              <w:rPr>
                <w:color w:val="auto"/>
              </w:rPr>
              <w:t>adds a new recycler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 new recycler needs to be added into the system.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7D66F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A new recycler needs to be added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7D66F6">
              <w:rPr>
                <w:color w:val="auto"/>
              </w:rPr>
              <w:t>new recycler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Clerk requests customer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7D66F6">
              <w:rPr>
                <w:color w:val="auto"/>
              </w:rPr>
              <w:t>stores new recycler details into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7D66F6">
              <w:rPr>
                <w:color w:val="auto"/>
              </w:rPr>
              <w:t>successful addition notification</w:t>
            </w:r>
            <w:r w:rsidR="004654B9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7D66F6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already added</w:t>
            </w:r>
            <w:r w:rsidR="00E15256">
              <w:rPr>
                <w:color w:val="auto"/>
              </w:rPr>
              <w:t xml:space="preserve">. </w:t>
            </w:r>
            <w:r w:rsidR="002D70A2">
              <w:rPr>
                <w:color w:val="auto"/>
              </w:rPr>
              <w:t>Invoke u</w:t>
            </w:r>
            <w:r w:rsidR="007D66F6">
              <w:rPr>
                <w:color w:val="auto"/>
              </w:rPr>
              <w:t>se case 2.5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7D66F6">
              <w:rPr>
                <w:color w:val="auto"/>
              </w:rPr>
              <w:t>8</w:t>
            </w:r>
            <w:r>
              <w:rPr>
                <w:color w:val="auto"/>
              </w:rPr>
              <w:t>: Display error message</w:t>
            </w:r>
            <w:r w:rsidR="00E15256">
              <w:rPr>
                <w:color w:val="auto"/>
              </w:rPr>
              <w:t>. Return to step 2.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New recycler details are added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66F6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New recycler</w:t>
            </w:r>
            <w:r w:rsidR="002D70A2">
              <w:rPr>
                <w:color w:val="auto"/>
              </w:rPr>
              <w:t xml:space="preserve"> details </w:t>
            </w:r>
            <w:r>
              <w:rPr>
                <w:color w:val="auto"/>
              </w:rPr>
              <w:t>are added successfully.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7D66F6">
              <w:rPr>
                <w:color w:val="auto"/>
              </w:rPr>
              <w:t>adding new recycler</w:t>
            </w:r>
            <w:r w:rsidR="002D70A2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0BD2" w:rsidRDefault="00890BD2" w:rsidP="00757D48">
      <w:pPr>
        <w:spacing w:before="0" w:after="0"/>
      </w:pPr>
      <w:r>
        <w:separator/>
      </w:r>
    </w:p>
  </w:endnote>
  <w:endnote w:type="continuationSeparator" w:id="0">
    <w:p w:rsidR="00890BD2" w:rsidRDefault="00890BD2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0BD2" w:rsidRDefault="00890BD2" w:rsidP="00757D48">
      <w:pPr>
        <w:spacing w:before="0" w:after="0"/>
      </w:pPr>
      <w:r>
        <w:separator/>
      </w:r>
    </w:p>
  </w:footnote>
  <w:footnote w:type="continuationSeparator" w:id="0">
    <w:p w:rsidR="00890BD2" w:rsidRDefault="00890BD2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D66F6"/>
    <w:rsid w:val="007F376D"/>
    <w:rsid w:val="00816ED4"/>
    <w:rsid w:val="00851793"/>
    <w:rsid w:val="00864285"/>
    <w:rsid w:val="00871B86"/>
    <w:rsid w:val="00890BD2"/>
    <w:rsid w:val="008A29EB"/>
    <w:rsid w:val="008A44DF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489C"/>
    <w:rsid w:val="00B378CF"/>
    <w:rsid w:val="00B40A8E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2020-08-24T15:57:00Z</dcterms:created>
  <dcterms:modified xsi:type="dcterms:W3CDTF">2020-08-24T17:35:00Z</dcterms:modified>
</cp:coreProperties>
</file>